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0F" w:rsidRPr="009101F1" w:rsidRDefault="002B530F" w:rsidP="00331231">
      <w:pPr>
        <w:rPr>
          <w:rFonts w:ascii="Arial" w:hAnsi="Arial" w:cs="Aria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0.95pt;margin-top:141.75pt;width:240.95pt;height:127.55pt;z-index:251658240;mso-position-horizontal-relative:page;mso-position-vertical-relative:page" o:allowoverlap="f" filled="f" stroked="f">
            <v:textbox style="mso-next-textbox:#_x0000_s1029">
              <w:txbxContent>
                <w:p w:rsidR="002B530F" w:rsidRDefault="002B530F" w:rsidP="00331231">
                  <w:pPr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 w:rsidRPr="00F82700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Holger Büttner, Fetscherstraße 42, 01307 Dresden</w:t>
                  </w:r>
                </w:p>
                <w:p w:rsidR="002B530F" w:rsidRPr="009101F1" w:rsidRDefault="002B530F" w:rsidP="0033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Postvermerk</w:t>
                  </w:r>
                </w:p>
                <w:p w:rsidR="002B530F" w:rsidRPr="009101F1" w:rsidRDefault="002B530F" w:rsidP="0033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B530F" w:rsidRPr="009101F1" w:rsidRDefault="002B530F" w:rsidP="0033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01F1">
                    <w:rPr>
                      <w:rFonts w:ascii="Arial" w:hAnsi="Arial" w:cs="Arial"/>
                      <w:sz w:val="20"/>
                      <w:szCs w:val="20"/>
                    </w:rPr>
                    <w:t>Anrede</w:t>
                  </w:r>
                </w:p>
                <w:p w:rsidR="002B530F" w:rsidRPr="009101F1" w:rsidRDefault="002B530F" w:rsidP="0033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01F1">
                    <w:rPr>
                      <w:rFonts w:ascii="Arial" w:hAnsi="Arial" w:cs="Arial"/>
                      <w:sz w:val="20"/>
                      <w:szCs w:val="20"/>
                    </w:rPr>
                    <w:t>Titel Vorname Nachname</w:t>
                  </w:r>
                </w:p>
                <w:p w:rsidR="002B530F" w:rsidRPr="009101F1" w:rsidRDefault="002B530F" w:rsidP="0033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01F1">
                    <w:rPr>
                      <w:rFonts w:ascii="Arial" w:hAnsi="Arial" w:cs="Arial"/>
                      <w:sz w:val="20"/>
                      <w:szCs w:val="20"/>
                    </w:rPr>
                    <w:t>Straße</w:t>
                  </w:r>
                </w:p>
                <w:p w:rsidR="002B530F" w:rsidRPr="009101F1" w:rsidRDefault="002B530F" w:rsidP="0033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B530F" w:rsidRPr="009101F1" w:rsidRDefault="002B530F" w:rsidP="0033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01F1">
                    <w:rPr>
                      <w:rFonts w:ascii="Arial" w:hAnsi="Arial" w:cs="Arial"/>
                      <w:sz w:val="20"/>
                      <w:szCs w:val="20"/>
                    </w:rPr>
                    <w:t>Postleitzahl Ort</w:t>
                  </w:r>
                </w:p>
                <w:p w:rsidR="002B530F" w:rsidRPr="009101F1" w:rsidRDefault="002B530F" w:rsidP="0033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01F1">
                    <w:rPr>
                      <w:rFonts w:ascii="Arial" w:hAnsi="Arial" w:cs="Arial"/>
                      <w:sz w:val="20"/>
                      <w:szCs w:val="20"/>
                    </w:rPr>
                    <w:t>Land</w:t>
                  </w:r>
                </w:p>
              </w:txbxContent>
            </v:textbox>
            <w10:wrap anchorx="page" anchory="page"/>
            <w10:anchorlock/>
          </v:shape>
        </w:pict>
      </w: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jc w:val="right"/>
        <w:rPr>
          <w:rFonts w:ascii="Arial" w:hAnsi="Arial" w:cs="Arial"/>
        </w:rPr>
      </w:pPr>
      <w:r w:rsidRPr="009101F1">
        <w:rPr>
          <w:rFonts w:ascii="Arial" w:hAnsi="Arial" w:cs="Arial"/>
        </w:rPr>
        <w:t>Schneestadt, 07. Januar 2003</w:t>
      </w: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  <w:b/>
        </w:rPr>
      </w:pPr>
      <w:r w:rsidRPr="009101F1">
        <w:rPr>
          <w:rFonts w:ascii="Arial" w:hAnsi="Arial" w:cs="Arial"/>
          <w:b/>
        </w:rPr>
        <w:t>Betreff</w:t>
      </w: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  <w:r w:rsidRPr="009101F1">
        <w:rPr>
          <w:rFonts w:ascii="Arial" w:hAnsi="Arial" w:cs="Arial"/>
        </w:rPr>
        <w:t>Sehr geehrte</w:t>
      </w: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  <w:r w:rsidRPr="009101F1">
        <w:rPr>
          <w:rFonts w:ascii="Arial" w:hAnsi="Arial" w:cs="Arial"/>
        </w:rPr>
        <w:t>Mit freundlichen Grüßen</w:t>
      </w: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</w:p>
    <w:p w:rsidR="002B530F" w:rsidRPr="009101F1" w:rsidRDefault="002B530F" w:rsidP="00331231">
      <w:pPr>
        <w:rPr>
          <w:rFonts w:ascii="Arial" w:hAnsi="Arial" w:cs="Arial"/>
        </w:rPr>
      </w:pPr>
      <w:r w:rsidRPr="009101F1">
        <w:rPr>
          <w:rFonts w:ascii="Arial" w:hAnsi="Arial" w:cs="Arial"/>
        </w:rPr>
        <w:t>Markus Beispiel</w:t>
      </w:r>
    </w:p>
    <w:p w:rsidR="002B530F" w:rsidRPr="00331231" w:rsidRDefault="002B530F" w:rsidP="00331231"/>
    <w:sectPr w:rsidR="002B530F" w:rsidRPr="00331231" w:rsidSect="001F0999">
      <w:headerReference w:type="default" r:id="rId7"/>
      <w:headerReference w:type="first" r:id="rId8"/>
      <w:pgSz w:w="11906" w:h="16838" w:code="9"/>
      <w:pgMar w:top="2722" w:right="1134" w:bottom="1134" w:left="1366" w:header="958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30F" w:rsidRDefault="002B530F">
      <w:r>
        <w:separator/>
      </w:r>
    </w:p>
  </w:endnote>
  <w:endnote w:type="continuationSeparator" w:id="0">
    <w:p w:rsidR="002B530F" w:rsidRDefault="002B5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30F" w:rsidRDefault="002B530F">
      <w:r>
        <w:separator/>
      </w:r>
    </w:p>
  </w:footnote>
  <w:footnote w:type="continuationSeparator" w:id="0">
    <w:p w:rsidR="002B530F" w:rsidRDefault="002B53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30F" w:rsidRDefault="002B530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30F" w:rsidRPr="00331231" w:rsidRDefault="002B530F" w:rsidP="00331231">
    <w:pPr>
      <w:pStyle w:val="Header"/>
      <w:jc w:val="center"/>
      <w:rPr>
        <w:b/>
        <w:smallCaps/>
        <w:outline/>
        <w:sz w:val="28"/>
        <w:szCs w:val="28"/>
      </w:rPr>
    </w:pPr>
    <w:r>
      <w:rPr>
        <w:noProof/>
      </w:rPr>
      <w:pict>
        <v:line id="_x0000_s2049" style="position:absolute;left:0;text-align:left;z-index:251658752;mso-position-horizontal-relative:page;mso-position-vertical-relative:page" from="17pt,419.6pt" to="34pt,419.6pt" o:allowoverlap="f">
          <w10:wrap anchorx="page" anchory="page"/>
          <w10:anchorlock/>
        </v:line>
      </w:pict>
    </w:r>
    <w:r>
      <w:rPr>
        <w:noProof/>
      </w:rPr>
      <w:pict>
        <v:line id="_x0000_s2050" style="position:absolute;left:0;text-align:left;z-index:251657728;mso-position-horizontal-relative:page;mso-position-vertical-relative:page" from="17pt,595.35pt" to="34pt,595.35pt" o:allowoverlap="f">
          <w10:wrap anchorx="page" anchory="page"/>
          <w10:anchorlock/>
        </v:line>
      </w:pict>
    </w:r>
    <w:r>
      <w:rPr>
        <w:noProof/>
      </w:rPr>
      <w:pict>
        <v:line id="_x0000_s2051" style="position:absolute;left:0;text-align:left;z-index:251656704;mso-position-horizontal-relative:page;mso-position-vertical-relative:page" from="17pt,297.7pt" to="34pt,297.7pt" o:allowoverlap="f">
          <w10:wrap anchorx="page" anchory="page"/>
          <w10:anchorlock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1D84"/>
    <w:rsid w:val="000235DB"/>
    <w:rsid w:val="000341A7"/>
    <w:rsid w:val="000555B0"/>
    <w:rsid w:val="0005582D"/>
    <w:rsid w:val="0006302B"/>
    <w:rsid w:val="000A2F19"/>
    <w:rsid w:val="000D574A"/>
    <w:rsid w:val="00122449"/>
    <w:rsid w:val="00123998"/>
    <w:rsid w:val="001A3CB3"/>
    <w:rsid w:val="001F0999"/>
    <w:rsid w:val="002B530F"/>
    <w:rsid w:val="00331231"/>
    <w:rsid w:val="00334A7D"/>
    <w:rsid w:val="0039046D"/>
    <w:rsid w:val="003915C3"/>
    <w:rsid w:val="003E5513"/>
    <w:rsid w:val="00424CA5"/>
    <w:rsid w:val="004B3615"/>
    <w:rsid w:val="005617E1"/>
    <w:rsid w:val="00575E32"/>
    <w:rsid w:val="005D1392"/>
    <w:rsid w:val="005F118C"/>
    <w:rsid w:val="005F4FFD"/>
    <w:rsid w:val="00670AC5"/>
    <w:rsid w:val="00681322"/>
    <w:rsid w:val="00713DCD"/>
    <w:rsid w:val="007A7537"/>
    <w:rsid w:val="007C1D84"/>
    <w:rsid w:val="008229FE"/>
    <w:rsid w:val="00846504"/>
    <w:rsid w:val="008738CB"/>
    <w:rsid w:val="009101F1"/>
    <w:rsid w:val="00994C17"/>
    <w:rsid w:val="009A537E"/>
    <w:rsid w:val="009A5F73"/>
    <w:rsid w:val="00B24D7C"/>
    <w:rsid w:val="00B8086F"/>
    <w:rsid w:val="00B96704"/>
    <w:rsid w:val="00BF4F9E"/>
    <w:rsid w:val="00C53759"/>
    <w:rsid w:val="00C764F4"/>
    <w:rsid w:val="00C855B4"/>
    <w:rsid w:val="00CC4414"/>
    <w:rsid w:val="00D04F8A"/>
    <w:rsid w:val="00D572FF"/>
    <w:rsid w:val="00E06ADE"/>
    <w:rsid w:val="00E951A2"/>
    <w:rsid w:val="00F82700"/>
    <w:rsid w:val="00FB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31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4C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91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24C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911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8465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19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846504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8229F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15</Words>
  <Characters>98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holscher</cp:lastModifiedBy>
  <cp:revision>2</cp:revision>
  <dcterms:created xsi:type="dcterms:W3CDTF">2011-07-26T16:03:00Z</dcterms:created>
  <dcterms:modified xsi:type="dcterms:W3CDTF">2011-07-26T16:03:00Z</dcterms:modified>
</cp:coreProperties>
</file>